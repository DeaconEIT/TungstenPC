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417C629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E42A68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0A2285E0" w:rsidR="00D62E01" w:rsidRPr="000547C0" w:rsidRDefault="00BE7392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 w:rsidR="00791D63">
              <w:rPr>
                <w:rFonts w:asciiTheme="minorHAnsi" w:hAnsiTheme="minorHAnsi" w:cstheme="minorHAnsi"/>
              </w:rPr>
              <w:t xml:space="preserve">: </w:t>
            </w:r>
            <w:r w:rsidR="007C050C">
              <w:rPr>
                <w:rFonts w:asciiTheme="minorHAnsi" w:hAnsiTheme="minorHAnsi" w:cstheme="minorHAnsi"/>
              </w:rPr>
              <w:t>04/03/2025</w:t>
            </w:r>
          </w:p>
          <w:p w14:paraId="3C5464D8" w14:textId="5D0A53D1" w:rsidR="00D62E01" w:rsidRPr="000547C0" w:rsidRDefault="00BE7392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 w:rsidR="007C050C">
              <w:rPr>
                <w:rFonts w:asciiTheme="minorHAnsi" w:hAnsiTheme="minorHAnsi" w:cstheme="minorHAnsi"/>
              </w:rPr>
              <w:t xml:space="preserve">: 1:00pm </w:t>
            </w:r>
            <w:r w:rsidR="000E76A2">
              <w:rPr>
                <w:rFonts w:asciiTheme="minorHAnsi" w:hAnsiTheme="minorHAnsi" w:cstheme="minorHAnsi"/>
              </w:rPr>
              <w:t>–</w:t>
            </w:r>
            <w:r w:rsidR="007C050C">
              <w:rPr>
                <w:rFonts w:asciiTheme="minorHAnsi" w:hAnsiTheme="minorHAnsi" w:cstheme="minorHAnsi"/>
              </w:rPr>
              <w:t xml:space="preserve"> 3</w:t>
            </w:r>
            <w:r w:rsidR="000E76A2">
              <w:rPr>
                <w:rFonts w:asciiTheme="minorHAnsi" w:hAnsiTheme="minorHAnsi" w:cstheme="minorHAnsi"/>
              </w:rPr>
              <w:t>:00pm</w:t>
            </w:r>
          </w:p>
          <w:p w14:paraId="0CAD7FF3" w14:textId="07B159A0" w:rsidR="002B2D13" w:rsidRPr="000547C0" w:rsidRDefault="00BE7392" w:rsidP="00D62E01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 w:rsidR="000E76A2">
              <w:rPr>
                <w:rFonts w:asciiTheme="minorHAnsi" w:hAnsiTheme="minorHAnsi" w:cstheme="minorHAnsi"/>
              </w:rPr>
              <w:t xml:space="preserve">: EIT </w:t>
            </w:r>
            <w:r w:rsidR="00D816FD">
              <w:rPr>
                <w:rFonts w:asciiTheme="minorHAnsi" w:hAnsiTheme="minorHAnsi" w:cstheme="minorHAnsi"/>
              </w:rPr>
              <w:t>Tai</w:t>
            </w:r>
            <w:r w:rsidR="00C330D1">
              <w:rPr>
                <w:rFonts w:asciiTheme="minorHAnsi" w:hAnsiTheme="minorHAnsi" w:cstheme="minorHAnsi"/>
              </w:rPr>
              <w:t>rawhiti</w:t>
            </w:r>
            <w:r w:rsidR="007C7AC3">
              <w:rPr>
                <w:rFonts w:asciiTheme="minorHAnsi" w:hAnsiTheme="minorHAnsi" w:cstheme="minorHAnsi"/>
              </w:rPr>
              <w:t xml:space="preserve"> Campus</w:t>
            </w:r>
            <w:r w:rsidR="000E76A2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04FFC0DA" w:rsidR="002B2D13" w:rsidRPr="000547C0" w:rsidRDefault="0043387B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  <w:r w:rsidR="00F62E7C">
              <w:rPr>
                <w:rFonts w:cstheme="minorHAnsi"/>
              </w:rPr>
              <w:t>astasia Moz</w:t>
            </w:r>
            <w:r w:rsidR="00791D63">
              <w:rPr>
                <w:rFonts w:cstheme="minorHAnsi"/>
              </w:rPr>
              <w:t>haeva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D557B55" w:rsidR="002B2D13" w:rsidRPr="000547C0" w:rsidRDefault="00A426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14E542B" w:rsidR="002B2D13" w:rsidRPr="000547C0" w:rsidRDefault="00C94C4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820D0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Peipi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BE7392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62962CC1" w:rsidR="002B2D13" w:rsidRPr="000547C0" w:rsidRDefault="00A426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820D0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Peipi</w:t>
            </w:r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BE7392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2301A61C" w:rsidR="00212D56" w:rsidRPr="000547C0" w:rsidRDefault="00DF500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C409E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Peipi, Dea</w:t>
            </w:r>
            <w:r w:rsidR="00362A16">
              <w:rPr>
                <w:rFonts w:cstheme="minorHAnsi"/>
              </w:rPr>
              <w:t xml:space="preserve">con </w:t>
            </w:r>
            <w:r w:rsidR="00FF5C2B">
              <w:rPr>
                <w:rFonts w:cstheme="minorHAnsi"/>
              </w:rPr>
              <w:t>H</w:t>
            </w:r>
            <w:r w:rsidR="001C409E">
              <w:rPr>
                <w:rFonts w:cstheme="minorHAnsi"/>
              </w:rPr>
              <w:t xml:space="preserve">. </w:t>
            </w:r>
            <w:r w:rsidR="00FF5C2B">
              <w:rPr>
                <w:rFonts w:cstheme="minorHAnsi"/>
              </w:rPr>
              <w:t>Watt</w:t>
            </w:r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B583BFA" w:rsidR="00212D56" w:rsidRPr="000547C0" w:rsidRDefault="00DB4F7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</w:t>
            </w:r>
            <w:r w:rsidR="005F6C68">
              <w:rPr>
                <w:rFonts w:cstheme="minorHAnsi"/>
              </w:rPr>
              <w:t>ro</w:t>
            </w:r>
            <w:r w:rsidR="00DF5006">
              <w:rPr>
                <w:rFonts w:cstheme="minorHAnsi"/>
              </w:rPr>
              <w:t>nimo Gerard P</w:t>
            </w:r>
            <w:r w:rsidR="001C409E">
              <w:rPr>
                <w:rFonts w:cstheme="minorHAnsi"/>
              </w:rPr>
              <w:t>.</w:t>
            </w:r>
            <w:r w:rsidR="00DF5006">
              <w:rPr>
                <w:rFonts w:cstheme="minorHAnsi"/>
              </w:rPr>
              <w:t xml:space="preserve"> Yu</w:t>
            </w:r>
            <w:r w:rsidR="001C409E">
              <w:rPr>
                <w:rFonts w:cstheme="minorHAnsi"/>
              </w:rPr>
              <w:t xml:space="preserve"> IV</w:t>
            </w:r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BE7392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79DC9ED" w:rsidR="00212D56" w:rsidRPr="000547C0" w:rsidRDefault="00F1768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N/A.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51EFA2E5" w:rsidR="000547C0" w:rsidRPr="000547C0" w:rsidRDefault="00B9377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Learning about para</w:t>
            </w:r>
            <w:r w:rsidR="005E06BB">
              <w:rPr>
                <w:rFonts w:cstheme="minorHAnsi"/>
              </w:rPr>
              <w:t>digms and models.</w:t>
            </w:r>
          </w:p>
          <w:p w14:paraId="2EDE499F" w14:textId="2D578962" w:rsidR="000547C0" w:rsidRPr="000547C0" w:rsidRDefault="005E06BB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Git research and practice.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TopicSection"/>
            <w:bookmarkStart w:id="1" w:name="MinuteItems"/>
            <w:bookmarkEnd w:id="1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017A0BB" w:rsidR="002B2D13" w:rsidRPr="000547C0" w:rsidRDefault="00FB46E3">
            <w:pPr>
              <w:rPr>
                <w:rFonts w:cstheme="minorHAnsi"/>
              </w:rPr>
            </w:pPr>
            <w:r>
              <w:t>Studying paradigms</w:t>
            </w:r>
            <w:r w:rsidR="00082496">
              <w:t xml:space="preserve">, </w:t>
            </w:r>
            <w:r>
              <w:t>models</w:t>
            </w:r>
            <w:r w:rsidR="00082496">
              <w:t>, and personas</w:t>
            </w:r>
            <w:r w:rsidR="005E2D14">
              <w:t>.</w:t>
            </w:r>
            <w:r w:rsidR="00082496">
              <w:t xml:space="preserve"> </w:t>
            </w:r>
          </w:p>
        </w:tc>
        <w:tc>
          <w:tcPr>
            <w:tcW w:w="1324" w:type="dxa"/>
          </w:tcPr>
          <w:p w14:paraId="0938B73C" w14:textId="77777777" w:rsidR="002B2D13" w:rsidRPr="000547C0" w:rsidRDefault="00BE7392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63FE5D8" w:rsidR="002B2D13" w:rsidRPr="000547C0" w:rsidRDefault="002E4AE2">
            <w:pPr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D332DA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Peipi</w:t>
            </w:r>
            <w:r w:rsidR="00F17689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BE739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1E3241E" w:rsidR="002B2D13" w:rsidRPr="000547C0" w:rsidRDefault="00207AFB">
      <w:pPr>
        <w:rPr>
          <w:rFonts w:cstheme="minorHAnsi"/>
        </w:rPr>
      </w:pPr>
      <w:r>
        <w:t>We discussed the four basic types of development methodologies that align with paradigms and models: Waterfall, Incremental, Prototyping, and Spiral. Additionally, we created personas</w:t>
      </w:r>
      <w:r w:rsidR="004D680E">
        <w:t>.</w:t>
      </w:r>
    </w:p>
    <w:p w14:paraId="109ADBA9" w14:textId="77777777" w:rsidR="002B2D13" w:rsidRPr="000547C0" w:rsidRDefault="00BE739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3D635328" w:rsidR="002B2D13" w:rsidRPr="000547C0" w:rsidRDefault="00E4390F">
      <w:pPr>
        <w:rPr>
          <w:rFonts w:cstheme="minorHAnsi"/>
        </w:rPr>
      </w:pPr>
      <w:r>
        <w:t>The paradigms and models discussed will be valuable for future projects, as will the personas we created.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BE739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BE739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BE739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11B422A5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1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06BF676B" w14:textId="4C61615D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 M. Peipi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2B33FAB1" w:rsidR="002B2D13" w:rsidRPr="000547C0" w:rsidRDefault="00696CE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</w:t>
            </w:r>
            <w:r w:rsidR="001E7B5C">
              <w:rPr>
                <w:rFonts w:cstheme="minorHAnsi"/>
              </w:rPr>
              <w:t>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ED3781E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2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4EE11B14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48B2034C" w:rsidR="002B2D13" w:rsidRPr="000547C0" w:rsidRDefault="00B87FF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5FB00598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3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CD8B67E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44F36A5" w:rsidR="002B2D13" w:rsidRPr="000547C0" w:rsidRDefault="00B87FF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0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0A67EDBA" w:rsidR="00D62E01" w:rsidRPr="000547C0" w:rsidRDefault="00473AB5" w:rsidP="006344A8">
            <w:pPr>
              <w:rPr>
                <w:rFonts w:cstheme="minorHAnsi"/>
              </w:rPr>
            </w:pPr>
            <w:r>
              <w:t>Research and practical application of Git</w:t>
            </w:r>
            <w:r w:rsidR="005E2D14">
              <w:t>.</w:t>
            </w:r>
          </w:p>
        </w:tc>
        <w:tc>
          <w:tcPr>
            <w:tcW w:w="1324" w:type="dxa"/>
          </w:tcPr>
          <w:p w14:paraId="4091F5A5" w14:textId="77777777" w:rsidR="00D62E01" w:rsidRPr="000547C0" w:rsidRDefault="00BE7392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690BE17" w:rsidR="00D62E01" w:rsidRPr="000547C0" w:rsidRDefault="00D715E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C330D1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</w:p>
        </w:tc>
      </w:tr>
    </w:tbl>
    <w:p w14:paraId="678F69FE" w14:textId="77777777" w:rsidR="00D62E01" w:rsidRPr="000547C0" w:rsidRDefault="00BE7392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1804FCAD" w14:textId="43436D95" w:rsidR="00D62E01" w:rsidRPr="000547C0" w:rsidRDefault="0008375C" w:rsidP="00D62E01">
      <w:pPr>
        <w:pStyle w:val="Heading4"/>
        <w:rPr>
          <w:rFonts w:cstheme="minorHAnsi"/>
        </w:rPr>
      </w:pPr>
      <w:r>
        <w:t>We discussed practical methods for using Git and documented the outcomes in a second meeting report</w:t>
      </w:r>
      <w:r w:rsidR="00DB07A0">
        <w:t>.</w:t>
      </w:r>
      <w:r w:rsidR="00DB07A0">
        <w:br/>
      </w:r>
      <w:r w:rsidR="00DB07A0">
        <w:br/>
      </w: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0FF76716" w:rsidR="00D62E01" w:rsidRPr="000547C0" w:rsidRDefault="00FB4BA1" w:rsidP="00D62E01">
      <w:pPr>
        <w:rPr>
          <w:rFonts w:cstheme="minorHAnsi"/>
        </w:rPr>
      </w:pPr>
      <w:r>
        <w:t>We practiced the various stages of Git, and a second meeting report was written to document our agenda</w:t>
      </w:r>
      <w:r w:rsidR="00D619B0">
        <w:rPr>
          <w:rFonts w:cstheme="minorHAnsi"/>
        </w:rPr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BE739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BE739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BE739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02645F7E" w:rsidR="00D60069" w:rsidRPr="000547C0" w:rsidRDefault="00606A2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Group Meeting Report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5D1FAAC7" w14:textId="10DDCCA7" w:rsidR="00D60069" w:rsidRPr="000547C0" w:rsidRDefault="00606A2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EF26F1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Peipi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3EDC1D8D" w:rsidR="00D60069" w:rsidRPr="000547C0" w:rsidRDefault="00DB50B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7D656B" w:rsidRPr="000547C0" w14:paraId="1AAD7927" w14:textId="77777777" w:rsidTr="00284200">
        <w:tc>
          <w:tcPr>
            <w:tcW w:w="5310" w:type="dxa"/>
          </w:tcPr>
          <w:p w14:paraId="25ED6EA4" w14:textId="0319732E" w:rsidR="007D656B" w:rsidRPr="000547C0" w:rsidRDefault="007D656B" w:rsidP="007D656B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Learning Git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20BA607F" w14:textId="2800E415" w:rsidR="007D656B" w:rsidRPr="000547C0" w:rsidRDefault="007D656B" w:rsidP="007D656B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41276DC2" w:rsidR="007D656B" w:rsidRPr="000547C0" w:rsidRDefault="007D656B" w:rsidP="007D656B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C330D1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4A944ED2" w:rsidR="00C330D1" w:rsidRPr="000547C0" w:rsidRDefault="00BC1604" w:rsidP="00C330D1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Cr</w:t>
            </w:r>
            <w:r w:rsidR="009B5A65">
              <w:rPr>
                <w:rFonts w:cstheme="minorHAnsi"/>
              </w:rPr>
              <w:t>eating</w:t>
            </w:r>
            <w:r w:rsidR="00C330D1">
              <w:rPr>
                <w:rFonts w:cstheme="minorHAnsi"/>
              </w:rPr>
              <w:t xml:space="preserve"> Git</w:t>
            </w:r>
            <w:r w:rsidR="009B5A65">
              <w:rPr>
                <w:rFonts w:cstheme="minorHAnsi"/>
              </w:rPr>
              <w:t xml:space="preserve"> repository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453AC30F" w:rsidR="00C330D1" w:rsidRPr="000547C0" w:rsidRDefault="00C330D1" w:rsidP="00C330D1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3BB92513" w:rsidR="00C330D1" w:rsidRPr="000547C0" w:rsidRDefault="00C330D1" w:rsidP="00C330D1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</w:tbl>
    <w:p w14:paraId="2697D922" w14:textId="77777777" w:rsidR="002B2D13" w:rsidRPr="000547C0" w:rsidRDefault="00BE7392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BE739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99F996E" w:rsidR="002B2D13" w:rsidRPr="000547C0" w:rsidRDefault="007D656B">
      <w:pPr>
        <w:rPr>
          <w:rFonts w:cstheme="minorHAnsi"/>
        </w:rPr>
      </w:pPr>
      <w:r>
        <w:rPr>
          <w:rFonts w:cstheme="minorHAnsi"/>
        </w:rPr>
        <w:t xml:space="preserve">Microsoft Word, Google docs, </w:t>
      </w:r>
      <w:r w:rsidR="004673D9">
        <w:rPr>
          <w:rFonts w:cstheme="minorHAnsi"/>
        </w:rPr>
        <w:t>Computers, Gmail.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09E48306" w14:textId="77777777" w:rsidR="00367C5F" w:rsidRPr="000547C0" w:rsidRDefault="00367C5F" w:rsidP="00367C5F">
      <w:pPr>
        <w:rPr>
          <w:rFonts w:cstheme="minorHAnsi"/>
        </w:rPr>
      </w:pPr>
      <w:r>
        <w:rPr>
          <w:rFonts w:cstheme="minorHAnsi"/>
        </w:rPr>
        <w:t>18/03/2025</w:t>
      </w:r>
    </w:p>
    <w:p w14:paraId="140B9928" w14:textId="6D05413A" w:rsidR="00212D56" w:rsidRPr="000547C0" w:rsidRDefault="00212D56" w:rsidP="00212D56">
      <w:pPr>
        <w:rPr>
          <w:rFonts w:cstheme="minorHAnsi"/>
        </w:rPr>
      </w:pP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700E7" w14:textId="77777777" w:rsidR="00BE7392" w:rsidRDefault="00BE7392">
      <w:pPr>
        <w:spacing w:before="0" w:after="0"/>
      </w:pPr>
      <w:r>
        <w:separator/>
      </w:r>
    </w:p>
  </w:endnote>
  <w:endnote w:type="continuationSeparator" w:id="0">
    <w:p w14:paraId="2750E93D" w14:textId="77777777" w:rsidR="00BE7392" w:rsidRDefault="00BE73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4ED3" w14:textId="77777777" w:rsidR="00BE7392" w:rsidRDefault="00BE7392">
      <w:pPr>
        <w:spacing w:before="0" w:after="0"/>
      </w:pPr>
      <w:r>
        <w:separator/>
      </w:r>
    </w:p>
  </w:footnote>
  <w:footnote w:type="continuationSeparator" w:id="0">
    <w:p w14:paraId="1AB34A69" w14:textId="77777777" w:rsidR="00BE7392" w:rsidRDefault="00BE739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2496"/>
    <w:rsid w:val="0008375C"/>
    <w:rsid w:val="00086771"/>
    <w:rsid w:val="000A1C86"/>
    <w:rsid w:val="000E30CA"/>
    <w:rsid w:val="000E76A2"/>
    <w:rsid w:val="00164884"/>
    <w:rsid w:val="001820D0"/>
    <w:rsid w:val="001C409E"/>
    <w:rsid w:val="001C4533"/>
    <w:rsid w:val="001E0877"/>
    <w:rsid w:val="001E7B5C"/>
    <w:rsid w:val="001F6A59"/>
    <w:rsid w:val="0020000C"/>
    <w:rsid w:val="00207AFB"/>
    <w:rsid w:val="00212D56"/>
    <w:rsid w:val="00280D55"/>
    <w:rsid w:val="00286DE1"/>
    <w:rsid w:val="002B2D13"/>
    <w:rsid w:val="002E4AE2"/>
    <w:rsid w:val="003108E6"/>
    <w:rsid w:val="0034721D"/>
    <w:rsid w:val="00347F69"/>
    <w:rsid w:val="00356CB6"/>
    <w:rsid w:val="00362A16"/>
    <w:rsid w:val="00367C5F"/>
    <w:rsid w:val="003D5BF7"/>
    <w:rsid w:val="003D5D47"/>
    <w:rsid w:val="003F257D"/>
    <w:rsid w:val="0043387B"/>
    <w:rsid w:val="00457FE0"/>
    <w:rsid w:val="004673D9"/>
    <w:rsid w:val="00473AB5"/>
    <w:rsid w:val="004D680E"/>
    <w:rsid w:val="004F7189"/>
    <w:rsid w:val="00581245"/>
    <w:rsid w:val="005A7328"/>
    <w:rsid w:val="005E06BB"/>
    <w:rsid w:val="005E2D14"/>
    <w:rsid w:val="005F6C68"/>
    <w:rsid w:val="00606A2E"/>
    <w:rsid w:val="006344A8"/>
    <w:rsid w:val="00696CE1"/>
    <w:rsid w:val="006C2459"/>
    <w:rsid w:val="006F5CF4"/>
    <w:rsid w:val="00734EEC"/>
    <w:rsid w:val="00791D63"/>
    <w:rsid w:val="007C050C"/>
    <w:rsid w:val="007C7AC3"/>
    <w:rsid w:val="007D656B"/>
    <w:rsid w:val="007F04FA"/>
    <w:rsid w:val="00874350"/>
    <w:rsid w:val="009821A6"/>
    <w:rsid w:val="009B3B3A"/>
    <w:rsid w:val="009B5A65"/>
    <w:rsid w:val="009B7DC3"/>
    <w:rsid w:val="009E63BB"/>
    <w:rsid w:val="00A262F7"/>
    <w:rsid w:val="00A42654"/>
    <w:rsid w:val="00B777C6"/>
    <w:rsid w:val="00B87FF9"/>
    <w:rsid w:val="00B9377D"/>
    <w:rsid w:val="00BC1604"/>
    <w:rsid w:val="00BD77F2"/>
    <w:rsid w:val="00BE7392"/>
    <w:rsid w:val="00BE7FEB"/>
    <w:rsid w:val="00C1744B"/>
    <w:rsid w:val="00C330D1"/>
    <w:rsid w:val="00C94C45"/>
    <w:rsid w:val="00CD5840"/>
    <w:rsid w:val="00CE1A5C"/>
    <w:rsid w:val="00CE4D89"/>
    <w:rsid w:val="00D332DA"/>
    <w:rsid w:val="00D60069"/>
    <w:rsid w:val="00D619B0"/>
    <w:rsid w:val="00D62E01"/>
    <w:rsid w:val="00D661EE"/>
    <w:rsid w:val="00D715E5"/>
    <w:rsid w:val="00D816FD"/>
    <w:rsid w:val="00DB07A0"/>
    <w:rsid w:val="00DB4F7D"/>
    <w:rsid w:val="00DB50B9"/>
    <w:rsid w:val="00DF5006"/>
    <w:rsid w:val="00E048B4"/>
    <w:rsid w:val="00E25782"/>
    <w:rsid w:val="00E42A68"/>
    <w:rsid w:val="00E4390F"/>
    <w:rsid w:val="00E9236F"/>
    <w:rsid w:val="00ED3BB1"/>
    <w:rsid w:val="00EF26F1"/>
    <w:rsid w:val="00F03EE3"/>
    <w:rsid w:val="00F17689"/>
    <w:rsid w:val="00F34F1F"/>
    <w:rsid w:val="00F434DD"/>
    <w:rsid w:val="00F556CA"/>
    <w:rsid w:val="00F62E7C"/>
    <w:rsid w:val="00F90C1E"/>
    <w:rsid w:val="00FB46E3"/>
    <w:rsid w:val="00FB4BA1"/>
    <w:rsid w:val="00FC6296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F23A6"/>
    <w:rsid w:val="001762B4"/>
    <w:rsid w:val="002779AB"/>
    <w:rsid w:val="00341793"/>
    <w:rsid w:val="003575C7"/>
    <w:rsid w:val="00515850"/>
    <w:rsid w:val="009A03AC"/>
    <w:rsid w:val="00C926F6"/>
    <w:rsid w:val="00D051B6"/>
    <w:rsid w:val="00F1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3E03D5B7545345F88196C741718B7B3B">
    <w:name w:val="3E03D5B7545345F88196C741718B7B3B"/>
    <w:rsid w:val="00D051B6"/>
    <w:rPr>
      <w:lang w:val="en-NZ" w:eastAsia="en-NZ"/>
    </w:rPr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Peipi Shawn Matu</dc:creator>
  <cp:keywords/>
  <dc:description/>
  <cp:lastModifiedBy>Peipi Shawn Matu</cp:lastModifiedBy>
  <cp:revision>20</cp:revision>
  <dcterms:created xsi:type="dcterms:W3CDTF">2025-03-04T00:59:00Z</dcterms:created>
  <dcterms:modified xsi:type="dcterms:W3CDTF">2025-03-04T01:17:00Z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