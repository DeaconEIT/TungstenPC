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689D" w14:textId="6067A2ED" w:rsidR="00D9494A" w:rsidRDefault="009D2352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Drake </w:t>
      </w:r>
      <w:r w:rsidR="00467324">
        <w:rPr>
          <w:b/>
          <w:color w:val="808080" w:themeColor="background1" w:themeShade="80"/>
          <w:sz w:val="36"/>
        </w:rPr>
        <w:t>Bramblewood</w:t>
      </w:r>
    </w:p>
    <w:p w14:paraId="784F3323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35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96"/>
        <w:gridCol w:w="1452"/>
        <w:gridCol w:w="410"/>
        <w:gridCol w:w="4248"/>
        <w:gridCol w:w="410"/>
        <w:gridCol w:w="4248"/>
      </w:tblGrid>
      <w:tr w:rsidR="00906572" w:rsidRPr="001C2AEC" w14:paraId="581BDF0B" w14:textId="77777777" w:rsidTr="00906572">
        <w:trPr>
          <w:trHeight w:val="510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169B955" w14:textId="2D99FF88" w:rsidR="001C2AEC" w:rsidRPr="001C2AEC" w:rsidRDefault="004977F6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4B309E1" wp14:editId="4D53244D">
                  <wp:extent cx="1184275" cy="1743075"/>
                  <wp:effectExtent l="0" t="0" r="0" b="9525"/>
                  <wp:docPr id="1" name="Picture 1" descr="Cool teenager stock image. Image of teenage, lifestyle - 66362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ol teenager stock image. Image of teenage, lifestyle - 663623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74"/>
                          <a:stretch/>
                        </pic:blipFill>
                        <pic:spPr bwMode="auto">
                          <a:xfrm>
                            <a:off x="0" y="0"/>
                            <a:ext cx="1188466" cy="174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AFD9" w14:textId="038F6738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1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C21D39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D5DCE4" w:themeFill="text2" w:themeFillTint="33"/>
            <w:vAlign w:val="center"/>
          </w:tcPr>
          <w:p w14:paraId="38C07904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10" w:type="dxa"/>
            <w:vMerge w:val="restart"/>
            <w:tcBorders>
              <w:top w:val="nil"/>
              <w:bottom w:val="nil"/>
            </w:tcBorders>
            <w:vAlign w:val="center"/>
          </w:tcPr>
          <w:p w14:paraId="4AEF6AD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D5DCE4" w:themeFill="text2" w:themeFillTint="33"/>
            <w:vAlign w:val="center"/>
          </w:tcPr>
          <w:p w14:paraId="5DE29285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06572" w:rsidRPr="001C2AEC" w14:paraId="149AF177" w14:textId="77777777" w:rsidTr="00906572">
        <w:trPr>
          <w:trHeight w:val="2611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04883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4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3B7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left w:val="nil"/>
              <w:bottom w:val="nil"/>
            </w:tcBorders>
            <w:vAlign w:val="center"/>
          </w:tcPr>
          <w:p w14:paraId="192579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B97B08E" w14:textId="77777777" w:rsidR="002E5956" w:rsidRPr="0072024F" w:rsidRDefault="002E5956" w:rsidP="002E5956">
            <w:pPr>
              <w:rPr>
                <w:sz w:val="28"/>
                <w:szCs w:val="28"/>
                <w:lang w:val="en-NZ" w:eastAsia="en-NZ"/>
              </w:rPr>
            </w:pPr>
            <w:r w:rsidRPr="0072024F">
              <w:rPr>
                <w:b/>
                <w:bCs/>
                <w:sz w:val="28"/>
                <w:szCs w:val="28"/>
                <w:lang w:val="en-NZ" w:eastAsia="en-NZ"/>
              </w:rPr>
              <w:t>Goals:</w:t>
            </w:r>
            <w:r w:rsidRPr="0072024F">
              <w:rPr>
                <w:sz w:val="28"/>
                <w:szCs w:val="28"/>
                <w:lang w:val="en-NZ" w:eastAsia="en-NZ"/>
              </w:rPr>
              <w:br/>
              <w:t>To identify and acquire a computer that meets the specified technical requirements.</w:t>
            </w:r>
          </w:p>
          <w:p w14:paraId="055D3B9D" w14:textId="77777777" w:rsidR="002E5956" w:rsidRPr="0072024F" w:rsidRDefault="002E5956" w:rsidP="002E5956">
            <w:pPr>
              <w:rPr>
                <w:sz w:val="28"/>
                <w:szCs w:val="28"/>
                <w:lang w:val="en-NZ" w:eastAsia="en-NZ"/>
              </w:rPr>
            </w:pPr>
            <w:r w:rsidRPr="0072024F">
              <w:rPr>
                <w:b/>
                <w:bCs/>
                <w:sz w:val="28"/>
                <w:szCs w:val="28"/>
                <w:lang w:val="en-NZ" w:eastAsia="en-NZ"/>
              </w:rPr>
              <w:t>Motivations:</w:t>
            </w:r>
            <w:r w:rsidRPr="0072024F">
              <w:rPr>
                <w:sz w:val="28"/>
                <w:szCs w:val="28"/>
                <w:lang w:val="en-NZ" w:eastAsia="en-NZ"/>
              </w:rPr>
              <w:br/>
              <w:t>To purchase a high-performance PC capable of delivering an optimal gaming experience for multiplayer sessions with friends.</w:t>
            </w:r>
          </w:p>
          <w:p w14:paraId="4DA9ACD2" w14:textId="1A2AEB75" w:rsidR="006138F9" w:rsidRPr="007D5FF0" w:rsidRDefault="006138F9" w:rsidP="001C2AEC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0157D7F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34A3AF4" w14:textId="77777777" w:rsidR="00FD2D03" w:rsidRPr="00FD2D03" w:rsidRDefault="00FD2D03" w:rsidP="00FD2D03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b/>
                <w:bCs/>
                <w:sz w:val="28"/>
                <w:szCs w:val="28"/>
                <w:lang w:val="en-NZ" w:eastAsia="en-NZ"/>
              </w:rPr>
              <w:t>Challenges:</w:t>
            </w:r>
          </w:p>
          <w:p w14:paraId="01C48C55" w14:textId="77777777" w:rsidR="00FD2D03" w:rsidRPr="00FD2D03" w:rsidRDefault="00FD2D03" w:rsidP="00FD2D0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sz w:val="28"/>
                <w:szCs w:val="28"/>
                <w:lang w:val="en-NZ" w:eastAsia="en-NZ"/>
              </w:rPr>
              <w:t>Limited attention span.</w:t>
            </w:r>
          </w:p>
          <w:p w14:paraId="6C48411D" w14:textId="77777777" w:rsidR="00FD2D03" w:rsidRPr="00FD2D03" w:rsidRDefault="00FD2D03" w:rsidP="00FD2D0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sz w:val="28"/>
                <w:szCs w:val="28"/>
                <w:lang w:val="en-NZ" w:eastAsia="en-NZ"/>
              </w:rPr>
              <w:t>Budget constraints, including both the initial purchase and shipping costs.</w:t>
            </w:r>
          </w:p>
          <w:p w14:paraId="2AF6E422" w14:textId="77777777" w:rsidR="00FD2D03" w:rsidRPr="00FD2D03" w:rsidRDefault="00FD2D03" w:rsidP="00FD2D03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b/>
                <w:bCs/>
                <w:sz w:val="28"/>
                <w:szCs w:val="28"/>
                <w:lang w:val="en-NZ" w:eastAsia="en-NZ"/>
              </w:rPr>
              <w:t>Obstacles:</w:t>
            </w:r>
          </w:p>
          <w:p w14:paraId="5C9ABACD" w14:textId="77777777" w:rsidR="00FD2D03" w:rsidRPr="00FD2D03" w:rsidRDefault="00FD2D03" w:rsidP="00FD2D0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sz w:val="28"/>
                <w:szCs w:val="28"/>
                <w:lang w:val="en-NZ" w:eastAsia="en-NZ"/>
              </w:rPr>
              <w:t>Obtaining parental approval.</w:t>
            </w:r>
          </w:p>
          <w:p w14:paraId="36FD2B22" w14:textId="77777777" w:rsidR="00FD2D03" w:rsidRPr="00FD2D03" w:rsidRDefault="00FD2D03" w:rsidP="00FD2D0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sz w:val="28"/>
                <w:szCs w:val="28"/>
                <w:lang w:val="en-NZ" w:eastAsia="en-NZ"/>
              </w:rPr>
              <w:t>Encountering fraudulent or unreliable websites.</w:t>
            </w:r>
          </w:p>
          <w:p w14:paraId="296C76F8" w14:textId="77777777" w:rsidR="00FD2D03" w:rsidRPr="00FD2D03" w:rsidRDefault="00FD2D03" w:rsidP="00FD2D0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val="en-NZ" w:eastAsia="en-NZ"/>
              </w:rPr>
            </w:pPr>
            <w:r w:rsidRPr="00FD2D03">
              <w:rPr>
                <w:rFonts w:eastAsia="Times New Roman"/>
                <w:sz w:val="28"/>
                <w:szCs w:val="28"/>
                <w:lang w:val="en-NZ" w:eastAsia="en-NZ"/>
              </w:rPr>
              <w:t>Difficulty in assembling or building a custom computer.</w:t>
            </w:r>
          </w:p>
          <w:p w14:paraId="220428B8" w14:textId="2350F16A" w:rsidR="00975A3D" w:rsidRPr="00975A3D" w:rsidRDefault="00975A3D" w:rsidP="001C2AEC">
            <w:pPr>
              <w:rPr>
                <w:color w:val="000000" w:themeColor="text1"/>
              </w:rPr>
            </w:pPr>
          </w:p>
        </w:tc>
      </w:tr>
      <w:tr w:rsidR="00906572" w:rsidRPr="001C2AEC" w14:paraId="2D9D94E1" w14:textId="77777777" w:rsidTr="00906572">
        <w:trPr>
          <w:trHeight w:val="340"/>
        </w:trPr>
        <w:tc>
          <w:tcPr>
            <w:tcW w:w="279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72E20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F9A502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left w:val="nil"/>
              <w:bottom w:val="nil"/>
            </w:tcBorders>
            <w:vAlign w:val="center"/>
          </w:tcPr>
          <w:p w14:paraId="3E00C08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3DE664D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AB8551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1CA629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B663039" w14:textId="77777777" w:rsidTr="00906572">
        <w:trPr>
          <w:trHeight w:val="340"/>
        </w:trPr>
        <w:tc>
          <w:tcPr>
            <w:tcW w:w="424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165508F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6D0491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2F914B6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4068A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39EB1A8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4EF3165" w14:textId="77777777" w:rsidTr="00906572">
        <w:trPr>
          <w:trHeight w:val="1035"/>
        </w:trPr>
        <w:tc>
          <w:tcPr>
            <w:tcW w:w="424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8F7A791" w14:textId="77777777" w:rsidR="000278FF" w:rsidRPr="000278FF" w:rsidRDefault="000278FF" w:rsidP="000278FF">
            <w:pPr>
              <w:spacing w:before="100" w:beforeAutospacing="1" w:after="100" w:afterAutospacing="1"/>
              <w:rPr>
                <w:rFonts w:eastAsia="Times New Roman"/>
                <w:b/>
                <w:bCs/>
                <w:lang w:val="en-NZ" w:eastAsia="en-NZ"/>
              </w:rPr>
            </w:pPr>
            <w:r w:rsidRPr="000278FF">
              <w:rPr>
                <w:rFonts w:eastAsia="Times New Roman"/>
                <w:b/>
                <w:bCs/>
                <w:lang w:val="en-NZ" w:eastAsia="en-NZ"/>
              </w:rPr>
              <w:t>"A modern and engaging website to purchase the latest gaming rig."</w:t>
            </w:r>
          </w:p>
          <w:p w14:paraId="6A54B97F" w14:textId="60814D22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F5D1F3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283784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8A9A92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FCA74C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921440C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67469228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1961F7A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5E66837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1DCDE56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7EE6D90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D0F28D2" w14:textId="77777777" w:rsidTr="00EE6E24">
        <w:trPr>
          <w:trHeight w:val="464"/>
        </w:trPr>
        <w:tc>
          <w:tcPr>
            <w:tcW w:w="4248" w:type="dxa"/>
            <w:gridSpan w:val="2"/>
            <w:vAlign w:val="center"/>
          </w:tcPr>
          <w:p w14:paraId="0C3C8476" w14:textId="5DA70E9A" w:rsidR="00975A3D" w:rsidRPr="001C2AEC" w:rsidRDefault="0037764B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Drake Bramblewood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08B25F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E00301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2842F2D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B6B43A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420FF5D1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599DE13F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10" w:type="dxa"/>
            <w:vMerge/>
            <w:tcBorders>
              <w:bottom w:val="nil"/>
              <w:right w:val="nil"/>
            </w:tcBorders>
            <w:vAlign w:val="center"/>
          </w:tcPr>
          <w:p w14:paraId="18D7096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tcBorders>
              <w:left w:val="nil"/>
              <w:right w:val="nil"/>
            </w:tcBorders>
            <w:vAlign w:val="center"/>
          </w:tcPr>
          <w:p w14:paraId="0C8F796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731098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tcBorders>
              <w:left w:val="nil"/>
              <w:right w:val="nil"/>
            </w:tcBorders>
            <w:vAlign w:val="center"/>
          </w:tcPr>
          <w:p w14:paraId="2F4696B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BC0E4A9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795633E1" w14:textId="36E41973" w:rsidR="00975A3D" w:rsidRPr="001C2AEC" w:rsidRDefault="003776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16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B11409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D5DCE4" w:themeFill="text2" w:themeFillTint="33"/>
            <w:vAlign w:val="center"/>
          </w:tcPr>
          <w:p w14:paraId="5FE7B273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56B5DEA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D5DCE4" w:themeFill="text2" w:themeFillTint="33"/>
            <w:vAlign w:val="center"/>
          </w:tcPr>
          <w:p w14:paraId="1A2AEC88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0370E5D6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32111DA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55AA9B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 w:val="restart"/>
            <w:vAlign w:val="center"/>
          </w:tcPr>
          <w:p w14:paraId="3C1E146F" w14:textId="77777777" w:rsidR="00105B8C" w:rsidRPr="0072024F" w:rsidRDefault="00105B8C" w:rsidP="00105B8C">
            <w:pPr>
              <w:rPr>
                <w:b/>
                <w:bCs/>
                <w:sz w:val="28"/>
                <w:szCs w:val="28"/>
                <w:lang w:val="en-NZ" w:eastAsia="en-NZ"/>
              </w:rPr>
            </w:pPr>
            <w:r w:rsidRPr="0072024F">
              <w:rPr>
                <w:b/>
                <w:bCs/>
                <w:sz w:val="28"/>
                <w:szCs w:val="28"/>
                <w:lang w:val="en-NZ" w:eastAsia="en-NZ"/>
              </w:rPr>
              <w:t>Frustrations:</w:t>
            </w:r>
          </w:p>
          <w:p w14:paraId="6902CACD" w14:textId="77777777" w:rsidR="00105B8C" w:rsidRPr="0072024F" w:rsidRDefault="00105B8C" w:rsidP="0072024F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/>
                <w:sz w:val="28"/>
                <w:szCs w:val="28"/>
                <w:lang w:val="en-NZ" w:eastAsia="en-NZ"/>
              </w:rPr>
            </w:pPr>
            <w:r w:rsidRPr="0072024F">
              <w:rPr>
                <w:rFonts w:ascii="Century Gothic" w:hAnsi="Century Gothic"/>
                <w:sz w:val="28"/>
                <w:szCs w:val="28"/>
                <w:lang w:val="en-NZ" w:eastAsia="en-NZ"/>
              </w:rPr>
              <w:t>Excessive exposure to advertisements.</w:t>
            </w:r>
          </w:p>
          <w:p w14:paraId="2B2B0A91" w14:textId="77777777" w:rsidR="00105B8C" w:rsidRPr="0072024F" w:rsidRDefault="00105B8C" w:rsidP="0072024F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/>
                <w:sz w:val="28"/>
                <w:szCs w:val="28"/>
                <w:lang w:val="en-NZ" w:eastAsia="en-NZ"/>
              </w:rPr>
            </w:pPr>
            <w:r w:rsidRPr="0072024F">
              <w:rPr>
                <w:rFonts w:ascii="Century Gothic" w:hAnsi="Century Gothic"/>
                <w:sz w:val="28"/>
                <w:szCs w:val="28"/>
                <w:lang w:val="en-NZ" w:eastAsia="en-NZ"/>
              </w:rPr>
              <w:lastRenderedPageBreak/>
              <w:t>Difficulty navigating through irrelevant product options.</w:t>
            </w:r>
          </w:p>
          <w:p w14:paraId="2D412C53" w14:textId="77777777" w:rsidR="00105B8C" w:rsidRPr="0072024F" w:rsidRDefault="00105B8C" w:rsidP="0072024F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/>
                <w:sz w:val="28"/>
                <w:szCs w:val="28"/>
                <w:lang w:val="en-NZ" w:eastAsia="en-NZ"/>
              </w:rPr>
            </w:pPr>
            <w:r w:rsidRPr="0072024F">
              <w:rPr>
                <w:rFonts w:ascii="Century Gothic" w:hAnsi="Century Gothic"/>
                <w:sz w:val="28"/>
                <w:szCs w:val="28"/>
                <w:lang w:val="en-NZ" w:eastAsia="en-NZ"/>
              </w:rPr>
              <w:t>Computers that exceed the allocated budget.</w:t>
            </w:r>
          </w:p>
          <w:p w14:paraId="0D20554A" w14:textId="7853A641" w:rsidR="0004474B" w:rsidRPr="00975A3D" w:rsidRDefault="0004474B" w:rsidP="00975A3D">
            <w:pPr>
              <w:rPr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2C74B26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13ECEDF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7D188A47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1D2DE776" w14:textId="7D205418" w:rsidR="00975A3D" w:rsidRPr="001C2AEC" w:rsidRDefault="003776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05154D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1D4ABA6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56DD12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Align w:val="center"/>
          </w:tcPr>
          <w:p w14:paraId="7A251EB9" w14:textId="321E1708" w:rsidR="00975A3D" w:rsidRPr="001C2AEC" w:rsidRDefault="006A572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Fiction</w:t>
            </w:r>
            <w:r w:rsidR="00951C11">
              <w:rPr>
                <w:b/>
                <w:color w:val="000000" w:themeColor="text1"/>
              </w:rPr>
              <w:t xml:space="preserve"> (Comics</w:t>
            </w:r>
            <w:r w:rsidR="00481F43">
              <w:rPr>
                <w:b/>
                <w:color w:val="000000" w:themeColor="text1"/>
              </w:rPr>
              <w:t>, Manga</w:t>
            </w:r>
            <w:r w:rsidR="00951C11">
              <w:rPr>
                <w:b/>
                <w:color w:val="000000" w:themeColor="text1"/>
              </w:rPr>
              <w:t>)</w:t>
            </w:r>
          </w:p>
        </w:tc>
      </w:tr>
      <w:tr w:rsidR="00975A3D" w:rsidRPr="001C2AEC" w14:paraId="1C785838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317DB55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3EA376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1FF6513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7972E7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0DDE192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14:paraId="60E4968F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4FDD2EC4" w14:textId="1818E75D" w:rsidR="00975A3D" w:rsidRPr="001C2AEC" w:rsidRDefault="002D303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Hamilton, New Zealand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357E78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0E5AD79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E0DFE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Align w:val="center"/>
          </w:tcPr>
          <w:p w14:paraId="09ECEA49" w14:textId="75242F14" w:rsidR="00975A3D" w:rsidRPr="001C2AEC" w:rsidRDefault="002A68C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975A3D" w:rsidRPr="001C2AEC" w14:paraId="4FD1AE33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3C70D3F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F7FEF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7A1827C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0BBC1ED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4AF90F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6B30BD6E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3A14C00E" w14:textId="51193A96" w:rsidR="00975A3D" w:rsidRPr="001C2AEC" w:rsidRDefault="00A95BB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t>Unemployeed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4918B7A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544A17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397911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Align w:val="center"/>
          </w:tcPr>
          <w:p w14:paraId="74909F00" w14:textId="4D2D06C4" w:rsidR="00975A3D" w:rsidRPr="001C2AEC" w:rsidRDefault="00020431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School Cafeteria, </w:t>
            </w:r>
          </w:p>
        </w:tc>
      </w:tr>
      <w:tr w:rsidR="00975A3D" w:rsidRPr="001C2AEC" w14:paraId="0AF0BD66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47E01DAC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BDF1AE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39193F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18ABDB3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14047B0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0470E515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509E9D36" w14:textId="0043AFE0" w:rsidR="00975A3D" w:rsidRPr="001C2AEC" w:rsidRDefault="00A95BB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N/A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00212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1A8A02C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3B99F0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Align w:val="center"/>
          </w:tcPr>
          <w:p w14:paraId="1BBB8884" w14:textId="1394CD89" w:rsidR="00975A3D" w:rsidRPr="001C2AEC" w:rsidRDefault="00020431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Teachers, </w:t>
            </w:r>
            <w:r w:rsidR="002A68C7">
              <w:rPr>
                <w:b/>
                <w:color w:val="000000" w:themeColor="text1"/>
              </w:rPr>
              <w:t>Parents,</w:t>
            </w:r>
          </w:p>
        </w:tc>
      </w:tr>
      <w:tr w:rsidR="00975A3D" w:rsidRPr="001C2AEC" w14:paraId="2923F27C" w14:textId="77777777" w:rsidTr="00906572">
        <w:trPr>
          <w:trHeight w:val="340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7A1101C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97E6DD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024881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32949F9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0ABA538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3397C7E4" w14:textId="77777777" w:rsidTr="00906572">
        <w:trPr>
          <w:trHeight w:val="510"/>
        </w:trPr>
        <w:tc>
          <w:tcPr>
            <w:tcW w:w="4248" w:type="dxa"/>
            <w:gridSpan w:val="2"/>
            <w:vAlign w:val="center"/>
          </w:tcPr>
          <w:p w14:paraId="631A439B" w14:textId="4F2BF491" w:rsidR="00975A3D" w:rsidRPr="001C2AEC" w:rsidRDefault="00836EC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Intermediate</w:t>
            </w:r>
            <w:r w:rsidR="006138F9">
              <w:rPr>
                <w:noProof/>
                <w:color w:val="000000" w:themeColor="text1"/>
              </w:rPr>
              <w:t xml:space="preserve"> School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01A072D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036375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199256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Align w:val="center"/>
          </w:tcPr>
          <w:p w14:paraId="1E0B53BA" w14:textId="3DFF6B44" w:rsidR="00975A3D" w:rsidRPr="001C2AEC" w:rsidRDefault="005754E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975A3D" w:rsidRPr="001C2AEC" w14:paraId="36EA0476" w14:textId="77777777" w:rsidTr="00906572">
        <w:trPr>
          <w:trHeight w:val="423"/>
        </w:trPr>
        <w:tc>
          <w:tcPr>
            <w:tcW w:w="4248" w:type="dxa"/>
            <w:gridSpan w:val="2"/>
            <w:shd w:val="clear" w:color="auto" w:fill="FFC000"/>
            <w:vAlign w:val="center"/>
          </w:tcPr>
          <w:p w14:paraId="60DC402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7C961F8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vMerge/>
            <w:vAlign w:val="center"/>
          </w:tcPr>
          <w:p w14:paraId="2645B9C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10" w:type="dxa"/>
            <w:vMerge/>
            <w:tcBorders>
              <w:bottom w:val="nil"/>
            </w:tcBorders>
            <w:vAlign w:val="center"/>
          </w:tcPr>
          <w:p w14:paraId="5BF488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4F16C0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5C5AF349" w14:textId="5AB57855" w:rsidR="00560932" w:rsidRDefault="00382A40" w:rsidP="00382A40">
      <w:pPr>
        <w:tabs>
          <w:tab w:val="left" w:pos="10290"/>
        </w:tabs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noProof/>
        </w:rPr>
        <w:t>$300</w:t>
      </w:r>
      <w:r w:rsidR="002A68C7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0740C9" w:rsidRPr="002A68C7">
        <w:rPr>
          <w:b/>
          <w:bCs/>
          <w:noProof/>
        </w:rPr>
        <w:t>Youtube, Instagram, Reddit</w:t>
      </w:r>
    </w:p>
    <w:p w14:paraId="28342AE9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F165" w14:textId="77777777" w:rsidR="001A3F6C" w:rsidRDefault="001A3F6C" w:rsidP="00D4300C">
      <w:r>
        <w:separator/>
      </w:r>
    </w:p>
  </w:endnote>
  <w:endnote w:type="continuationSeparator" w:id="0">
    <w:p w14:paraId="3461C969" w14:textId="77777777" w:rsidR="001A3F6C" w:rsidRDefault="001A3F6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B8AE7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0AB4CF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7FDF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482F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4AA8" w14:textId="77777777" w:rsidR="001A3F6C" w:rsidRDefault="001A3F6C" w:rsidP="00D4300C">
      <w:r>
        <w:separator/>
      </w:r>
    </w:p>
  </w:footnote>
  <w:footnote w:type="continuationSeparator" w:id="0">
    <w:p w14:paraId="3AC7B990" w14:textId="77777777" w:rsidR="001A3F6C" w:rsidRDefault="001A3F6C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5716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ED13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06F9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0363D"/>
    <w:multiLevelType w:val="multilevel"/>
    <w:tmpl w:val="F2F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82D11"/>
    <w:multiLevelType w:val="hybridMultilevel"/>
    <w:tmpl w:val="234EA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C4902"/>
    <w:multiLevelType w:val="multilevel"/>
    <w:tmpl w:val="24C0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03AB5"/>
    <w:multiLevelType w:val="multilevel"/>
    <w:tmpl w:val="EE1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2"/>
  </w:num>
  <w:num w:numId="13">
    <w:abstractNumId w:val="31"/>
  </w:num>
  <w:num w:numId="14">
    <w:abstractNumId w:val="18"/>
  </w:num>
  <w:num w:numId="15">
    <w:abstractNumId w:val="15"/>
  </w:num>
  <w:num w:numId="16">
    <w:abstractNumId w:val="19"/>
  </w:num>
  <w:num w:numId="17">
    <w:abstractNumId w:val="26"/>
  </w:num>
  <w:num w:numId="18">
    <w:abstractNumId w:val="24"/>
  </w:num>
  <w:num w:numId="19">
    <w:abstractNumId w:val="12"/>
  </w:num>
  <w:num w:numId="20">
    <w:abstractNumId w:val="13"/>
  </w:num>
  <w:num w:numId="21">
    <w:abstractNumId w:val="21"/>
  </w:num>
  <w:num w:numId="22">
    <w:abstractNumId w:val="16"/>
  </w:num>
  <w:num w:numId="23">
    <w:abstractNumId w:val="14"/>
  </w:num>
  <w:num w:numId="24">
    <w:abstractNumId w:val="11"/>
  </w:num>
  <w:num w:numId="25">
    <w:abstractNumId w:val="22"/>
  </w:num>
  <w:num w:numId="26">
    <w:abstractNumId w:val="23"/>
  </w:num>
  <w:num w:numId="27">
    <w:abstractNumId w:val="29"/>
  </w:num>
  <w:num w:numId="28">
    <w:abstractNumId w:val="33"/>
  </w:num>
  <w:num w:numId="29">
    <w:abstractNumId w:val="17"/>
  </w:num>
  <w:num w:numId="30">
    <w:abstractNumId w:val="27"/>
  </w:num>
  <w:num w:numId="31">
    <w:abstractNumId w:val="28"/>
  </w:num>
  <w:num w:numId="32">
    <w:abstractNumId w:val="25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NZ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0431"/>
    <w:rsid w:val="000278FF"/>
    <w:rsid w:val="00027FE5"/>
    <w:rsid w:val="00031AF7"/>
    <w:rsid w:val="0004474B"/>
    <w:rsid w:val="00056E4C"/>
    <w:rsid w:val="00062BFE"/>
    <w:rsid w:val="000740C9"/>
    <w:rsid w:val="00082A3A"/>
    <w:rsid w:val="000B3AA5"/>
    <w:rsid w:val="000D0112"/>
    <w:rsid w:val="000D4F3C"/>
    <w:rsid w:val="000D5F7F"/>
    <w:rsid w:val="000E139B"/>
    <w:rsid w:val="000E7AF5"/>
    <w:rsid w:val="000F6F8D"/>
    <w:rsid w:val="00105B8C"/>
    <w:rsid w:val="00111C4F"/>
    <w:rsid w:val="00121D51"/>
    <w:rsid w:val="001472A1"/>
    <w:rsid w:val="00177F32"/>
    <w:rsid w:val="001962A6"/>
    <w:rsid w:val="00197E3B"/>
    <w:rsid w:val="001A3F6C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A68C7"/>
    <w:rsid w:val="002B5D26"/>
    <w:rsid w:val="002D303A"/>
    <w:rsid w:val="002D38C6"/>
    <w:rsid w:val="002E4407"/>
    <w:rsid w:val="002E5956"/>
    <w:rsid w:val="002F2C0D"/>
    <w:rsid w:val="002F39CD"/>
    <w:rsid w:val="00303C60"/>
    <w:rsid w:val="00341A03"/>
    <w:rsid w:val="00343CF7"/>
    <w:rsid w:val="0036274A"/>
    <w:rsid w:val="0036595F"/>
    <w:rsid w:val="003758D7"/>
    <w:rsid w:val="00376355"/>
    <w:rsid w:val="00376B04"/>
    <w:rsid w:val="0037764B"/>
    <w:rsid w:val="00382A40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67324"/>
    <w:rsid w:val="00481F43"/>
    <w:rsid w:val="00482909"/>
    <w:rsid w:val="00491059"/>
    <w:rsid w:val="00492BF1"/>
    <w:rsid w:val="00493BCE"/>
    <w:rsid w:val="004952F9"/>
    <w:rsid w:val="004977F6"/>
    <w:rsid w:val="004B4C32"/>
    <w:rsid w:val="004D59AF"/>
    <w:rsid w:val="004E7C78"/>
    <w:rsid w:val="00512412"/>
    <w:rsid w:val="00516403"/>
    <w:rsid w:val="00531F82"/>
    <w:rsid w:val="00547183"/>
    <w:rsid w:val="00557C38"/>
    <w:rsid w:val="00560932"/>
    <w:rsid w:val="00571109"/>
    <w:rsid w:val="005754EC"/>
    <w:rsid w:val="00585DBD"/>
    <w:rsid w:val="0059223A"/>
    <w:rsid w:val="005A2BD6"/>
    <w:rsid w:val="005B0B4C"/>
    <w:rsid w:val="005B1D94"/>
    <w:rsid w:val="005B2E0A"/>
    <w:rsid w:val="005B7C30"/>
    <w:rsid w:val="005C1013"/>
    <w:rsid w:val="005E2CD8"/>
    <w:rsid w:val="005F5ABE"/>
    <w:rsid w:val="006138F9"/>
    <w:rsid w:val="00614981"/>
    <w:rsid w:val="00691D78"/>
    <w:rsid w:val="006A5726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2024F"/>
    <w:rsid w:val="00754D1F"/>
    <w:rsid w:val="00756B3B"/>
    <w:rsid w:val="00774101"/>
    <w:rsid w:val="0078197E"/>
    <w:rsid w:val="007874B8"/>
    <w:rsid w:val="007919FA"/>
    <w:rsid w:val="00792889"/>
    <w:rsid w:val="007A782A"/>
    <w:rsid w:val="007B7937"/>
    <w:rsid w:val="007C46A6"/>
    <w:rsid w:val="007D5FF0"/>
    <w:rsid w:val="007F003A"/>
    <w:rsid w:val="007F08AA"/>
    <w:rsid w:val="0081690B"/>
    <w:rsid w:val="00827F6D"/>
    <w:rsid w:val="008350B3"/>
    <w:rsid w:val="00836ECB"/>
    <w:rsid w:val="008418D8"/>
    <w:rsid w:val="00863730"/>
    <w:rsid w:val="00882563"/>
    <w:rsid w:val="00896E33"/>
    <w:rsid w:val="008B73DB"/>
    <w:rsid w:val="008C027C"/>
    <w:rsid w:val="008C59BA"/>
    <w:rsid w:val="008C7F38"/>
    <w:rsid w:val="008D5BD1"/>
    <w:rsid w:val="008E525C"/>
    <w:rsid w:val="008F0F82"/>
    <w:rsid w:val="00906572"/>
    <w:rsid w:val="009152A8"/>
    <w:rsid w:val="009212F2"/>
    <w:rsid w:val="00942BD8"/>
    <w:rsid w:val="00951C11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D2352"/>
    <w:rsid w:val="009E31FD"/>
    <w:rsid w:val="009E71D3"/>
    <w:rsid w:val="009F028C"/>
    <w:rsid w:val="009F3EC8"/>
    <w:rsid w:val="00A06691"/>
    <w:rsid w:val="00A12C16"/>
    <w:rsid w:val="00A2037C"/>
    <w:rsid w:val="00A32ED8"/>
    <w:rsid w:val="00A5156E"/>
    <w:rsid w:val="00A6224F"/>
    <w:rsid w:val="00A669E2"/>
    <w:rsid w:val="00A6738D"/>
    <w:rsid w:val="00A673D8"/>
    <w:rsid w:val="00A95536"/>
    <w:rsid w:val="00A95BB4"/>
    <w:rsid w:val="00AB0812"/>
    <w:rsid w:val="00AB1F2A"/>
    <w:rsid w:val="00AE1A89"/>
    <w:rsid w:val="00B04820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0099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76091"/>
    <w:rsid w:val="00E8348B"/>
    <w:rsid w:val="00E83F63"/>
    <w:rsid w:val="00E85774"/>
    <w:rsid w:val="00E85804"/>
    <w:rsid w:val="00E9395E"/>
    <w:rsid w:val="00EA4242"/>
    <w:rsid w:val="00EB23F8"/>
    <w:rsid w:val="00EE3ECA"/>
    <w:rsid w:val="00EE6E24"/>
    <w:rsid w:val="00EF654B"/>
    <w:rsid w:val="00F51467"/>
    <w:rsid w:val="00F60090"/>
    <w:rsid w:val="00F61C92"/>
    <w:rsid w:val="00F7606F"/>
    <w:rsid w:val="00F85E87"/>
    <w:rsid w:val="00F90516"/>
    <w:rsid w:val="00F9129B"/>
    <w:rsid w:val="00FB4C7E"/>
    <w:rsid w:val="00FD2D03"/>
    <w:rsid w:val="00FE10A0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character" w:styleId="Strong">
    <w:name w:val="Strong"/>
    <w:basedOn w:val="DefaultParagraphFont"/>
    <w:uiPriority w:val="22"/>
    <w:qFormat/>
    <w:rsid w:val="002E5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39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Hatwell-Watt Deacon Lars</cp:lastModifiedBy>
  <cp:revision>45</cp:revision>
  <cp:lastPrinted>2018-04-15T17:50:00Z</cp:lastPrinted>
  <dcterms:created xsi:type="dcterms:W3CDTF">2021-08-06T08:02:00Z</dcterms:created>
  <dcterms:modified xsi:type="dcterms:W3CDTF">2025-03-03T01:53:00Z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