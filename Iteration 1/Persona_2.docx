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6723" w14:textId="31673C08" w:rsidR="00D9494A" w:rsidRDefault="001C3D02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Ruth Richardson</w:t>
      </w:r>
    </w:p>
    <w:p w14:paraId="55EA7D8F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0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6"/>
        <w:gridCol w:w="1495"/>
        <w:gridCol w:w="423"/>
        <w:gridCol w:w="4379"/>
        <w:gridCol w:w="423"/>
        <w:gridCol w:w="4379"/>
      </w:tblGrid>
      <w:tr w:rsidR="00185FDF" w:rsidRPr="001C2AEC" w14:paraId="54DFC048" w14:textId="77777777" w:rsidTr="00877CC4">
        <w:trPr>
          <w:trHeight w:val="422"/>
        </w:trPr>
        <w:tc>
          <w:tcPr>
            <w:tcW w:w="28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F5C012E" w14:textId="77777777" w:rsidR="001C3D02" w:rsidRDefault="001C3D02" w:rsidP="001C2AEC">
            <w:pPr>
              <w:rPr>
                <w:noProof/>
              </w:rPr>
            </w:pPr>
          </w:p>
          <w:p w14:paraId="1FDFBA9B" w14:textId="52B0AFFB" w:rsidR="001C2AEC" w:rsidRPr="001C2AEC" w:rsidRDefault="001C3D02" w:rsidP="001C2AEC">
            <w:pPr>
              <w:rPr>
                <w:b/>
                <w:color w:val="000000" w:themeColor="text1"/>
              </w:rPr>
            </w:pPr>
            <w:r w:rsidRPr="001C3D02">
              <w:rPr>
                <w:noProof/>
              </w:rPr>
              <w:drawing>
                <wp:inline distT="0" distB="0" distL="0" distR="0" wp14:anchorId="08993CEC" wp14:editId="029A5DD1">
                  <wp:extent cx="1712595" cy="1469329"/>
                  <wp:effectExtent l="0" t="0" r="1905" b="0"/>
                  <wp:docPr id="3" name="Picture 3" descr="Everyone thinks this little old lady is hysterical': th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eryone thinks this little old lady is hysterical': th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583"/>
                          <a:stretch/>
                        </pic:blipFill>
                        <pic:spPr bwMode="auto">
                          <a:xfrm>
                            <a:off x="0" y="0"/>
                            <a:ext cx="1725343" cy="148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6961C" w14:textId="74DB4C1F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8B9AD2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F6699"/>
            <w:vAlign w:val="center"/>
          </w:tcPr>
          <w:p w14:paraId="16348A1C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24" w:type="dxa"/>
            <w:vMerge w:val="restart"/>
            <w:tcBorders>
              <w:top w:val="nil"/>
              <w:bottom w:val="nil"/>
            </w:tcBorders>
            <w:vAlign w:val="center"/>
          </w:tcPr>
          <w:p w14:paraId="78A31EF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F6699"/>
            <w:vAlign w:val="center"/>
          </w:tcPr>
          <w:p w14:paraId="24E734C2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185FDF" w:rsidRPr="001C2AEC" w14:paraId="43FAB595" w14:textId="77777777" w:rsidTr="00185FDF">
        <w:trPr>
          <w:trHeight w:val="2155"/>
        </w:trPr>
        <w:tc>
          <w:tcPr>
            <w:tcW w:w="28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6E060C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64E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</w:tcBorders>
            <w:vAlign w:val="center"/>
          </w:tcPr>
          <w:p w14:paraId="164389C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047BBFF" w14:textId="029C355B" w:rsidR="00700D15" w:rsidRPr="00877CC4" w:rsidRDefault="00700D15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Goals:</w:t>
            </w:r>
          </w:p>
          <w:p w14:paraId="5DF92CCB" w14:textId="1D3CCB16" w:rsidR="00975A3D" w:rsidRPr="00877CC4" w:rsidRDefault="00C32F0B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 xml:space="preserve">Be able to buy a computer for my grandson </w:t>
            </w:r>
          </w:p>
          <w:p w14:paraId="04DCABAC" w14:textId="77777777" w:rsidR="00C32F0B" w:rsidRPr="00877CC4" w:rsidRDefault="003370F2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Age-</w:t>
            </w:r>
            <w:r w:rsidR="00201AA9" w:rsidRPr="00877CC4">
              <w:rPr>
                <w:color w:val="000000" w:themeColor="text1"/>
                <w:sz w:val="24"/>
                <w:szCs w:val="24"/>
              </w:rPr>
              <w:t>appropriate computer</w:t>
            </w:r>
          </w:p>
          <w:p w14:paraId="7A5F8EC2" w14:textId="77777777" w:rsidR="00201AA9" w:rsidRPr="00877CC4" w:rsidRDefault="00201AA9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Good pricing</w:t>
            </w:r>
          </w:p>
          <w:p w14:paraId="6D27606D" w14:textId="77777777" w:rsidR="00D70538" w:rsidRPr="00877CC4" w:rsidRDefault="00D70538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Purchase processing is fast and secure</w:t>
            </w:r>
          </w:p>
          <w:p w14:paraId="4506EDEC" w14:textId="77777777" w:rsidR="00D70538" w:rsidRPr="00877CC4" w:rsidRDefault="00D70538" w:rsidP="001C2AEC">
            <w:pPr>
              <w:rPr>
                <w:color w:val="000000" w:themeColor="text1"/>
                <w:sz w:val="24"/>
                <w:szCs w:val="24"/>
              </w:rPr>
            </w:pPr>
          </w:p>
          <w:p w14:paraId="28B099C7" w14:textId="77777777" w:rsidR="00700D15" w:rsidRPr="00877CC4" w:rsidRDefault="00700D15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Motivation:</w:t>
            </w:r>
          </w:p>
          <w:p w14:paraId="4F02F88D" w14:textId="77777777" w:rsidR="00700D15" w:rsidRPr="00877CC4" w:rsidRDefault="00700D15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Supporting her grandchildren’s wishes and education</w:t>
            </w:r>
          </w:p>
          <w:p w14:paraId="3809EEDD" w14:textId="4775E8BD" w:rsidR="00700D15" w:rsidRPr="00975A3D" w:rsidRDefault="00200B9D" w:rsidP="001C2AEC">
            <w:pPr>
              <w:rPr>
                <w:color w:val="000000" w:themeColor="text1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Providing a thoughtful gift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701D5E0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9F0C326" w14:textId="77777777" w:rsidR="00A94987" w:rsidRDefault="00A94987" w:rsidP="001C2AEC">
            <w:pPr>
              <w:rPr>
                <w:color w:val="000000" w:themeColor="text1"/>
                <w:sz w:val="24"/>
                <w:szCs w:val="24"/>
              </w:rPr>
            </w:pPr>
          </w:p>
          <w:p w14:paraId="72A1CBD3" w14:textId="075A3004" w:rsidR="00975A3D" w:rsidRPr="00877CC4" w:rsidRDefault="00481EC9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Difficult</w:t>
            </w:r>
            <w:r w:rsidR="00FA5DFF" w:rsidRPr="00877CC4">
              <w:rPr>
                <w:color w:val="000000" w:themeColor="text1"/>
                <w:sz w:val="24"/>
                <w:szCs w:val="24"/>
              </w:rPr>
              <w:t>y</w:t>
            </w:r>
            <w:r w:rsidRPr="00877CC4">
              <w:rPr>
                <w:color w:val="000000" w:themeColor="text1"/>
                <w:sz w:val="24"/>
                <w:szCs w:val="24"/>
              </w:rPr>
              <w:t xml:space="preserve"> in reading</w:t>
            </w:r>
          </w:p>
          <w:p w14:paraId="18929F26" w14:textId="4CE1B144" w:rsidR="00FA5DFF" w:rsidRPr="00877CC4" w:rsidRDefault="00FA5DFF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Lack of technical knowledge</w:t>
            </w:r>
          </w:p>
          <w:p w14:paraId="68FD0B41" w14:textId="5DE7D93E" w:rsidR="00FA5DFF" w:rsidRPr="00877CC4" w:rsidRDefault="00FA5DFF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Budget constrains</w:t>
            </w:r>
          </w:p>
          <w:p w14:paraId="0B42F95D" w14:textId="4498C2FB" w:rsidR="00FA5DFF" w:rsidRPr="00877CC4" w:rsidRDefault="00FA5DFF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Time constraints</w:t>
            </w:r>
          </w:p>
          <w:p w14:paraId="5B5F830A" w14:textId="3BC02CB2" w:rsidR="00FA5DFF" w:rsidRPr="00877CC4" w:rsidRDefault="00FA5DFF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Trusting the brand or website</w:t>
            </w:r>
          </w:p>
          <w:p w14:paraId="1F5AA7FC" w14:textId="77777777" w:rsidR="002E4973" w:rsidRPr="00877CC4" w:rsidRDefault="002E4973" w:rsidP="001C2AEC">
            <w:pPr>
              <w:rPr>
                <w:color w:val="000000" w:themeColor="text1"/>
                <w:sz w:val="24"/>
                <w:szCs w:val="24"/>
              </w:rPr>
            </w:pPr>
          </w:p>
          <w:p w14:paraId="1F17AB42" w14:textId="3D18B172" w:rsidR="002E4973" w:rsidRPr="00877CC4" w:rsidRDefault="002E4973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Obstacles:</w:t>
            </w:r>
          </w:p>
          <w:p w14:paraId="26A330C1" w14:textId="073B7307" w:rsidR="002E4973" w:rsidRPr="00877CC4" w:rsidRDefault="005B3056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Limited access to help</w:t>
            </w:r>
          </w:p>
          <w:p w14:paraId="73684FEC" w14:textId="30EA2470" w:rsidR="00FA5DFF" w:rsidRPr="00877CC4" w:rsidRDefault="002E4973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How it will be delivered and handled</w:t>
            </w:r>
          </w:p>
          <w:p w14:paraId="78E5A709" w14:textId="24B5C9D6" w:rsidR="002E4973" w:rsidRPr="00877CC4" w:rsidRDefault="005B3056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Grandchildren’s expectations</w:t>
            </w:r>
          </w:p>
          <w:p w14:paraId="210C7D1E" w14:textId="03B1D69F" w:rsidR="005B3056" w:rsidRPr="00877CC4" w:rsidRDefault="005B3056" w:rsidP="001C2AEC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Fear of overspending</w:t>
            </w:r>
          </w:p>
          <w:p w14:paraId="3F4623DC" w14:textId="77777777" w:rsidR="005B3056" w:rsidRPr="00877CC4" w:rsidRDefault="005B3056" w:rsidP="001C2AEC">
            <w:pPr>
              <w:rPr>
                <w:color w:val="000000" w:themeColor="text1"/>
                <w:sz w:val="24"/>
                <w:szCs w:val="24"/>
              </w:rPr>
            </w:pPr>
          </w:p>
          <w:p w14:paraId="31AC8F1A" w14:textId="27EE0E28" w:rsidR="00481EC9" w:rsidRPr="00877CC4" w:rsidRDefault="00481EC9" w:rsidP="001C2A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85FDF" w:rsidRPr="001C2AEC" w14:paraId="74FD76E6" w14:textId="77777777" w:rsidTr="00185FDF">
        <w:trPr>
          <w:trHeight w:val="281"/>
        </w:trPr>
        <w:tc>
          <w:tcPr>
            <w:tcW w:w="288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414E68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0DBA0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</w:tcBorders>
            <w:vAlign w:val="center"/>
          </w:tcPr>
          <w:p w14:paraId="74A487F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67003F8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F921E8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73AAA80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57D6A383" w14:textId="77777777" w:rsidTr="00877CC4">
        <w:trPr>
          <w:trHeight w:val="281"/>
        </w:trPr>
        <w:tc>
          <w:tcPr>
            <w:tcW w:w="438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6699"/>
            <w:vAlign w:val="center"/>
          </w:tcPr>
          <w:p w14:paraId="3AC74BB8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AB0968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338C8EB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24BE71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24EDF4D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4C6BA6C1" w14:textId="77777777" w:rsidTr="00185FDF">
        <w:trPr>
          <w:trHeight w:val="855"/>
        </w:trPr>
        <w:tc>
          <w:tcPr>
            <w:tcW w:w="4389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04BB666" w14:textId="7406B878" w:rsidR="00975A3D" w:rsidRPr="001C2AEC" w:rsidRDefault="001C3D02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“I want a simple and fast way to purchase a computer for my grandchild’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3A150C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EA4C77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428442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6F7D3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253413E1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58E90710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7EC0DF8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484D364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5275C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6216F14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5F8DD4D8" w14:textId="77777777" w:rsidTr="00511FF1">
        <w:trPr>
          <w:trHeight w:val="501"/>
        </w:trPr>
        <w:tc>
          <w:tcPr>
            <w:tcW w:w="4389" w:type="dxa"/>
            <w:gridSpan w:val="2"/>
            <w:vAlign w:val="center"/>
          </w:tcPr>
          <w:p w14:paraId="59EB70B5" w14:textId="262E314D" w:rsidR="00975A3D" w:rsidRPr="001C2AEC" w:rsidRDefault="001C3D02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Ruth Richardson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84FC50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7460E8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5A9513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B9CF5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78F4796E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5F2B3E7B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24" w:type="dxa"/>
            <w:vMerge/>
            <w:tcBorders>
              <w:bottom w:val="nil"/>
              <w:right w:val="nil"/>
            </w:tcBorders>
            <w:vAlign w:val="center"/>
          </w:tcPr>
          <w:p w14:paraId="1908D0A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tcBorders>
              <w:left w:val="nil"/>
              <w:right w:val="nil"/>
            </w:tcBorders>
            <w:vAlign w:val="center"/>
          </w:tcPr>
          <w:p w14:paraId="023838B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1E5370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tcBorders>
              <w:left w:val="nil"/>
              <w:right w:val="nil"/>
            </w:tcBorders>
            <w:vAlign w:val="center"/>
          </w:tcPr>
          <w:p w14:paraId="117CB9E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877CC4" w:rsidRPr="001C2AEC" w14:paraId="50FA4BC2" w14:textId="77777777" w:rsidTr="00877CC4">
        <w:trPr>
          <w:trHeight w:val="422"/>
        </w:trPr>
        <w:tc>
          <w:tcPr>
            <w:tcW w:w="4389" w:type="dxa"/>
            <w:gridSpan w:val="2"/>
            <w:vAlign w:val="center"/>
          </w:tcPr>
          <w:p w14:paraId="55E358BC" w14:textId="05B50C8C" w:rsidR="00975A3D" w:rsidRPr="001C2AEC" w:rsidRDefault="00CE04E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69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DD014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F6699"/>
            <w:vAlign w:val="center"/>
          </w:tcPr>
          <w:p w14:paraId="02A2705E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2CBD893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F6699"/>
            <w:vAlign w:val="center"/>
          </w:tcPr>
          <w:p w14:paraId="7E45A5E5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877CC4" w:rsidRPr="001C2AEC" w14:paraId="7DD072EA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2D393E3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813F38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 w:val="restart"/>
            <w:vAlign w:val="center"/>
          </w:tcPr>
          <w:p w14:paraId="74458140" w14:textId="77777777" w:rsidR="00975A3D" w:rsidRPr="00877CC4" w:rsidRDefault="00F96968" w:rsidP="00975A3D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Overwhelmed by technical information</w:t>
            </w:r>
          </w:p>
          <w:p w14:paraId="507A6436" w14:textId="77777777" w:rsidR="00F96968" w:rsidRPr="00877CC4" w:rsidRDefault="008470A9" w:rsidP="00975A3D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Fear of making the wrong choice</w:t>
            </w:r>
          </w:p>
          <w:p w14:paraId="3B2799C9" w14:textId="77777777" w:rsidR="008470A9" w:rsidRPr="00877CC4" w:rsidRDefault="008470A9" w:rsidP="00975A3D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Unclear product descriptions</w:t>
            </w:r>
          </w:p>
          <w:p w14:paraId="13D03124" w14:textId="77777777" w:rsidR="008470A9" w:rsidRPr="00877CC4" w:rsidRDefault="008470A9" w:rsidP="00975A3D">
            <w:pPr>
              <w:rPr>
                <w:color w:val="000000" w:themeColor="text1"/>
                <w:sz w:val="24"/>
                <w:szCs w:val="24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>Navigating the websites</w:t>
            </w:r>
          </w:p>
          <w:p w14:paraId="007198EC" w14:textId="5A0073D0" w:rsidR="008470A9" w:rsidRPr="00975A3D" w:rsidRDefault="008470A9" w:rsidP="00975A3D">
            <w:pPr>
              <w:rPr>
                <w:color w:val="000000" w:themeColor="text1"/>
              </w:rPr>
            </w:pPr>
            <w:r w:rsidRPr="00877CC4">
              <w:rPr>
                <w:color w:val="000000" w:themeColor="text1"/>
                <w:sz w:val="24"/>
                <w:szCs w:val="24"/>
              </w:rPr>
              <w:t xml:space="preserve">Concerns about security and </w:t>
            </w:r>
            <w:r w:rsidR="00FA5DFF" w:rsidRPr="00877CC4">
              <w:rPr>
                <w:color w:val="000000" w:themeColor="text1"/>
                <w:sz w:val="24"/>
                <w:szCs w:val="24"/>
              </w:rPr>
              <w:t>safety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21044F4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3D6243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877CC4" w:rsidRPr="001C2AEC" w14:paraId="2B6E0B23" w14:textId="77777777" w:rsidTr="00185FDF">
        <w:trPr>
          <w:trHeight w:val="422"/>
        </w:trPr>
        <w:tc>
          <w:tcPr>
            <w:tcW w:w="4389" w:type="dxa"/>
            <w:gridSpan w:val="2"/>
            <w:vAlign w:val="center"/>
          </w:tcPr>
          <w:p w14:paraId="40D57631" w14:textId="6631E464" w:rsidR="00975A3D" w:rsidRPr="001C2AEC" w:rsidRDefault="001C3D0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82400F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784571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1B23D6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48D84223" w14:textId="53854CE5" w:rsidR="00975A3D" w:rsidRPr="001C2AEC" w:rsidRDefault="00BF00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Novels, </w:t>
            </w:r>
            <w:r w:rsidR="003F1A95">
              <w:rPr>
                <w:b/>
                <w:color w:val="000000" w:themeColor="text1"/>
              </w:rPr>
              <w:t>Bible</w:t>
            </w:r>
            <w:r w:rsidR="006D5D6B">
              <w:rPr>
                <w:b/>
                <w:color w:val="000000" w:themeColor="text1"/>
              </w:rPr>
              <w:t xml:space="preserve">, </w:t>
            </w:r>
            <w:r w:rsidR="002B2FEE">
              <w:rPr>
                <w:b/>
                <w:color w:val="000000" w:themeColor="text1"/>
              </w:rPr>
              <w:t xml:space="preserve">Fiction, Non-Fiction, </w:t>
            </w:r>
            <w:r w:rsidR="00ED0F4D">
              <w:rPr>
                <w:b/>
                <w:color w:val="000000" w:themeColor="text1"/>
              </w:rPr>
              <w:t>Self-Help books</w:t>
            </w:r>
          </w:p>
        </w:tc>
      </w:tr>
      <w:tr w:rsidR="00877CC4" w:rsidRPr="001C2AEC" w14:paraId="0B65E8D3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37AE101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2BAB013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5A5984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7354D1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12DB8AB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877CC4" w:rsidRPr="001C2AEC" w14:paraId="441A2126" w14:textId="77777777" w:rsidTr="00185FDF">
        <w:trPr>
          <w:trHeight w:val="422"/>
        </w:trPr>
        <w:tc>
          <w:tcPr>
            <w:tcW w:w="4389" w:type="dxa"/>
            <w:gridSpan w:val="2"/>
            <w:vAlign w:val="center"/>
          </w:tcPr>
          <w:p w14:paraId="5FA1A5AA" w14:textId="10DF7ACD" w:rsidR="00975A3D" w:rsidRPr="001C2AEC" w:rsidRDefault="001C3D0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Ohio, USA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75D61B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347BA0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5DA457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21A7F977" w14:textId="2F6C35BF" w:rsidR="00975A3D" w:rsidRPr="001C2AEC" w:rsidRDefault="00ED0F4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CNN, BBC, and The New York </w:t>
            </w:r>
            <w:r w:rsidR="003E6C18">
              <w:rPr>
                <w:b/>
                <w:color w:val="000000" w:themeColor="text1"/>
              </w:rPr>
              <w:t>Times</w:t>
            </w:r>
          </w:p>
        </w:tc>
      </w:tr>
      <w:tr w:rsidR="00877CC4" w:rsidRPr="001C2AEC" w14:paraId="64DFE80D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39767D4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11B007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2913C80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76EE300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2AB4605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877CC4" w:rsidRPr="001C2AEC" w14:paraId="4CC34A68" w14:textId="77777777" w:rsidTr="00185FDF">
        <w:trPr>
          <w:trHeight w:val="422"/>
        </w:trPr>
        <w:tc>
          <w:tcPr>
            <w:tcW w:w="4389" w:type="dxa"/>
            <w:gridSpan w:val="2"/>
            <w:vAlign w:val="center"/>
          </w:tcPr>
          <w:p w14:paraId="7CD638C0" w14:textId="5657100C" w:rsidR="00975A3D" w:rsidRPr="001C2AEC" w:rsidRDefault="001C3D0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Retired 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414C0B8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1D62CB3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721A543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771DC95F" w14:textId="58A6DB1C" w:rsidR="00975A3D" w:rsidRPr="001C2AEC" w:rsidRDefault="003E6C18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877CC4" w:rsidRPr="001C2AEC" w14:paraId="5CC21858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7B0A4C3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51B1BB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0C043DB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19C13C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25482B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877CC4" w:rsidRPr="001C2AEC" w14:paraId="2AE23671" w14:textId="77777777" w:rsidTr="00185FDF">
        <w:trPr>
          <w:trHeight w:val="422"/>
        </w:trPr>
        <w:tc>
          <w:tcPr>
            <w:tcW w:w="4389" w:type="dxa"/>
            <w:gridSpan w:val="2"/>
            <w:vAlign w:val="center"/>
          </w:tcPr>
          <w:p w14:paraId="1D2CD464" w14:textId="4ACDFA5E" w:rsidR="00975A3D" w:rsidRPr="001C2AEC" w:rsidRDefault="001C3D0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N/A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BDCD3C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41B620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03016EE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69097534" w14:textId="1015B6D7" w:rsidR="00975A3D" w:rsidRPr="001C2AEC" w:rsidRDefault="003E6C18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Doctors, </w:t>
            </w:r>
            <w:r w:rsidR="0086111E">
              <w:rPr>
                <w:b/>
                <w:color w:val="000000" w:themeColor="text1"/>
              </w:rPr>
              <w:t>Financial advisors</w:t>
            </w:r>
          </w:p>
        </w:tc>
      </w:tr>
      <w:tr w:rsidR="00877CC4" w:rsidRPr="001C2AEC" w14:paraId="426D463B" w14:textId="77777777" w:rsidTr="00877CC4">
        <w:trPr>
          <w:trHeight w:val="281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434F62C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78CF1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551DE9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77A322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487EC5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877CC4" w:rsidRPr="001C2AEC" w14:paraId="1A63760F" w14:textId="77777777" w:rsidTr="00185FDF">
        <w:trPr>
          <w:trHeight w:val="422"/>
        </w:trPr>
        <w:tc>
          <w:tcPr>
            <w:tcW w:w="4389" w:type="dxa"/>
            <w:gridSpan w:val="2"/>
            <w:vAlign w:val="center"/>
          </w:tcPr>
          <w:p w14:paraId="752C0C03" w14:textId="3D7AEC93" w:rsidR="00975A3D" w:rsidRPr="001C2AEC" w:rsidRDefault="001C3D0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High School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5D5D35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67197B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5790E3B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6C7D34E7" w14:textId="7778A044" w:rsidR="00975A3D" w:rsidRPr="001C2AEC" w:rsidRDefault="0023620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Gran</w:t>
            </w:r>
            <w:r w:rsidR="00EF6114">
              <w:rPr>
                <w:b/>
                <w:color w:val="000000" w:themeColor="text1"/>
              </w:rPr>
              <w:t>d, AARP magazines</w:t>
            </w:r>
          </w:p>
        </w:tc>
      </w:tr>
      <w:tr w:rsidR="00877CC4" w:rsidRPr="001C2AEC" w14:paraId="16B73AA0" w14:textId="77777777" w:rsidTr="003C72A6">
        <w:trPr>
          <w:trHeight w:val="68"/>
        </w:trPr>
        <w:tc>
          <w:tcPr>
            <w:tcW w:w="4389" w:type="dxa"/>
            <w:gridSpan w:val="2"/>
            <w:shd w:val="clear" w:color="auto" w:fill="FF6699"/>
            <w:vAlign w:val="center"/>
          </w:tcPr>
          <w:p w14:paraId="74B4E5E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24" w:type="dxa"/>
            <w:vMerge/>
            <w:vAlign w:val="center"/>
          </w:tcPr>
          <w:p w14:paraId="5AE4C18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Merge/>
            <w:vAlign w:val="center"/>
          </w:tcPr>
          <w:p w14:paraId="14E261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vAlign w:val="center"/>
          </w:tcPr>
          <w:p w14:paraId="4BC2F0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109A9E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3C72A6" w:rsidRPr="001C2AEC" w14:paraId="1BBD7F73" w14:textId="77777777" w:rsidTr="003C72A6">
        <w:trPr>
          <w:trHeight w:val="289"/>
        </w:trPr>
        <w:tc>
          <w:tcPr>
            <w:tcW w:w="4389" w:type="dxa"/>
            <w:gridSpan w:val="2"/>
            <w:shd w:val="clear" w:color="auto" w:fill="auto"/>
            <w:vAlign w:val="center"/>
          </w:tcPr>
          <w:p w14:paraId="690F4FA8" w14:textId="7BE57555" w:rsidR="003C72A6" w:rsidRPr="003C72A6" w:rsidRDefault="003C72A6" w:rsidP="00975A3D">
            <w:pPr>
              <w:rPr>
                <w:noProof/>
              </w:rPr>
            </w:pPr>
            <w:r>
              <w:rPr>
                <w:noProof/>
              </w:rPr>
              <w:t>$12,000</w:t>
            </w:r>
          </w:p>
        </w:tc>
        <w:tc>
          <w:tcPr>
            <w:tcW w:w="424" w:type="dxa"/>
            <w:tcBorders>
              <w:bottom w:val="nil"/>
            </w:tcBorders>
            <w:vAlign w:val="center"/>
          </w:tcPr>
          <w:p w14:paraId="0B6FDCF1" w14:textId="77777777" w:rsidR="003C72A6" w:rsidRPr="001C2AEC" w:rsidRDefault="003C72A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vAlign w:val="center"/>
          </w:tcPr>
          <w:p w14:paraId="5D7BB528" w14:textId="77777777" w:rsidR="003C72A6" w:rsidRPr="001C2AEC" w:rsidRDefault="003C72A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" w:type="dxa"/>
            <w:tcBorders>
              <w:bottom w:val="nil"/>
            </w:tcBorders>
            <w:vAlign w:val="center"/>
          </w:tcPr>
          <w:p w14:paraId="6DE1B4CB" w14:textId="77777777" w:rsidR="003C72A6" w:rsidRPr="001C2AEC" w:rsidRDefault="003C72A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89" w:type="dxa"/>
            <w:shd w:val="clear" w:color="auto" w:fill="F2F2F2" w:themeFill="background1" w:themeFillShade="F2"/>
            <w:vAlign w:val="center"/>
          </w:tcPr>
          <w:p w14:paraId="06E1B3DB" w14:textId="283AC390" w:rsidR="003C72A6" w:rsidRDefault="00EF611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</w:tbl>
    <w:p w14:paraId="0E50D961" w14:textId="2FD292D4" w:rsidR="001C3D02" w:rsidRPr="001C3D02" w:rsidRDefault="001C3D02" w:rsidP="001C3D02">
      <w:pPr>
        <w:sectPr w:rsidR="001C3D02" w:rsidRPr="001C3D02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4EB01C21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EE45" w14:textId="77777777" w:rsidR="008E26B5" w:rsidRDefault="008E26B5" w:rsidP="00D4300C">
      <w:r>
        <w:separator/>
      </w:r>
    </w:p>
  </w:endnote>
  <w:endnote w:type="continuationSeparator" w:id="0">
    <w:p w14:paraId="2A5D19ED" w14:textId="77777777" w:rsidR="008E26B5" w:rsidRDefault="008E26B5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75E76A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B9165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74CA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0AD2" w14:textId="77777777" w:rsidR="008E26B5" w:rsidRDefault="008E26B5" w:rsidP="00D4300C">
      <w:r>
        <w:separator/>
      </w:r>
    </w:p>
  </w:footnote>
  <w:footnote w:type="continuationSeparator" w:id="0">
    <w:p w14:paraId="3F18626E" w14:textId="77777777" w:rsidR="008E26B5" w:rsidRDefault="008E26B5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722BD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85FDF"/>
    <w:rsid w:val="001962A6"/>
    <w:rsid w:val="00197E3B"/>
    <w:rsid w:val="001C28B8"/>
    <w:rsid w:val="001C2AEC"/>
    <w:rsid w:val="001C3D02"/>
    <w:rsid w:val="001C7751"/>
    <w:rsid w:val="001D1964"/>
    <w:rsid w:val="00200B9D"/>
    <w:rsid w:val="00201AA9"/>
    <w:rsid w:val="00236200"/>
    <w:rsid w:val="00245159"/>
    <w:rsid w:val="00247CBE"/>
    <w:rsid w:val="002507EE"/>
    <w:rsid w:val="0025708E"/>
    <w:rsid w:val="002A17D8"/>
    <w:rsid w:val="002A45FC"/>
    <w:rsid w:val="002B2FEE"/>
    <w:rsid w:val="002B5D26"/>
    <w:rsid w:val="002D38C6"/>
    <w:rsid w:val="002E4407"/>
    <w:rsid w:val="002E4973"/>
    <w:rsid w:val="002F2C0D"/>
    <w:rsid w:val="002F39CD"/>
    <w:rsid w:val="00303C60"/>
    <w:rsid w:val="003370F2"/>
    <w:rsid w:val="00341A03"/>
    <w:rsid w:val="00343CF7"/>
    <w:rsid w:val="00345729"/>
    <w:rsid w:val="0036274A"/>
    <w:rsid w:val="0036595F"/>
    <w:rsid w:val="003758D7"/>
    <w:rsid w:val="00376B04"/>
    <w:rsid w:val="00391685"/>
    <w:rsid w:val="00394B8A"/>
    <w:rsid w:val="003A167F"/>
    <w:rsid w:val="003C25DB"/>
    <w:rsid w:val="003C72A6"/>
    <w:rsid w:val="003D28EE"/>
    <w:rsid w:val="003E6C18"/>
    <w:rsid w:val="003F1A95"/>
    <w:rsid w:val="003F787D"/>
    <w:rsid w:val="00422668"/>
    <w:rsid w:val="00434271"/>
    <w:rsid w:val="0045552B"/>
    <w:rsid w:val="004630AB"/>
    <w:rsid w:val="00481EC9"/>
    <w:rsid w:val="00482909"/>
    <w:rsid w:val="00491059"/>
    <w:rsid w:val="00492BF1"/>
    <w:rsid w:val="00493BCE"/>
    <w:rsid w:val="004952F9"/>
    <w:rsid w:val="004B4C32"/>
    <w:rsid w:val="004D59AF"/>
    <w:rsid w:val="004E7C78"/>
    <w:rsid w:val="00511FF1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3056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5D6B"/>
    <w:rsid w:val="006D6888"/>
    <w:rsid w:val="006E2D2B"/>
    <w:rsid w:val="00700D15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470A9"/>
    <w:rsid w:val="0086111E"/>
    <w:rsid w:val="00863730"/>
    <w:rsid w:val="00877CC4"/>
    <w:rsid w:val="00882563"/>
    <w:rsid w:val="00896E33"/>
    <w:rsid w:val="008B73DB"/>
    <w:rsid w:val="008C027C"/>
    <w:rsid w:val="008C59BA"/>
    <w:rsid w:val="008D5BD1"/>
    <w:rsid w:val="008E26B5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4987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BF007A"/>
    <w:rsid w:val="00C12C0B"/>
    <w:rsid w:val="00C32F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CE04E6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70538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41536"/>
    <w:rsid w:val="00E62BF6"/>
    <w:rsid w:val="00E8348B"/>
    <w:rsid w:val="00E83F63"/>
    <w:rsid w:val="00E85774"/>
    <w:rsid w:val="00E85804"/>
    <w:rsid w:val="00E85A5F"/>
    <w:rsid w:val="00EA4242"/>
    <w:rsid w:val="00EB23F8"/>
    <w:rsid w:val="00ED0F4D"/>
    <w:rsid w:val="00EF6114"/>
    <w:rsid w:val="00EF654B"/>
    <w:rsid w:val="00F51467"/>
    <w:rsid w:val="00F60090"/>
    <w:rsid w:val="00F61C92"/>
    <w:rsid w:val="00F7606F"/>
    <w:rsid w:val="00F85E87"/>
    <w:rsid w:val="00F90516"/>
    <w:rsid w:val="00F96968"/>
    <w:rsid w:val="00FA5DFF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4105A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40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 Geronimo Gerard Pace</cp:lastModifiedBy>
  <cp:revision>31</cp:revision>
  <cp:lastPrinted>2018-04-15T17:50:00Z</cp:lastPrinted>
  <dcterms:created xsi:type="dcterms:W3CDTF">2025-03-03T01:16:00Z</dcterms:created>
  <dcterms:modified xsi:type="dcterms:W3CDTF">2025-03-11T00:35:00Z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